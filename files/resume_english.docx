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0594" w14:textId="77777777" w:rsidR="00AD5898" w:rsidRPr="00FF69CE" w:rsidRDefault="00AD5898">
      <w:r w:rsidRPr="00FF69CE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AB7551A" wp14:editId="7960A672">
                <wp:simplePos x="0" y="0"/>
                <wp:positionH relativeFrom="page">
                  <wp:posOffset>0</wp:posOffset>
                </wp:positionH>
                <wp:positionV relativeFrom="paragraph">
                  <wp:posOffset>-540385</wp:posOffset>
                </wp:positionV>
                <wp:extent cx="3272155" cy="10058400"/>
                <wp:effectExtent l="0" t="0" r="5715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tâ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857077"/>
                            <a:ext cx="3263900" cy="2201323"/>
                            <a:chOff x="6232" y="7862036"/>
                            <a:chExt cx="3264033" cy="2201470"/>
                          </a:xfrm>
                        </wpg:grpSpPr>
                        <wps:wsp>
                          <wps:cNvPr id="4" name="Forma Liv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v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v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009B975" id="Grupo 8" o:spid="_x0000_s1026" alt="elementos decorativos&#10;" style="position:absolute;margin-left:0;margin-top:-42.5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">
                <v:rect id="Retâ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8570;width:32639;height:22014" coordorigin="62,78620" coordsize="32640,22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vre 606" o:spid="_x0000_s1029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vre 608" o:spid="_x0000_s1030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vre 5" o:spid="_x0000_s1031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831"/>
        <w:gridCol w:w="2858"/>
        <w:gridCol w:w="1035"/>
        <w:gridCol w:w="5942"/>
      </w:tblGrid>
      <w:tr w:rsidR="00647A4B" w:rsidRPr="00B07E28" w14:paraId="182B8807" w14:textId="77777777" w:rsidTr="00B07E28">
        <w:trPr>
          <w:trHeight w:val="20"/>
          <w:jc w:val="center"/>
        </w:trPr>
        <w:tc>
          <w:tcPr>
            <w:tcW w:w="3798" w:type="dxa"/>
            <w:gridSpan w:val="2"/>
            <w:vAlign w:val="center"/>
          </w:tcPr>
          <w:p w14:paraId="28E9A8BA" w14:textId="77777777" w:rsidR="00647A4B" w:rsidRPr="00FF69CE" w:rsidRDefault="003911FB" w:rsidP="00647A4B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FF69CE">
              <w:rPr>
                <w:rFonts w:ascii="Times New Roman" w:hAnsi="Times New Roman"/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0097E461" wp14:editId="0C86F0AC">
                      <wp:extent cx="1810385" cy="1810385"/>
                      <wp:effectExtent l="0" t="0" r="18415" b="18415"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1D6469" id="Oval 1" o:spid="_x0000_s1026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" strokecolor="#071921 [1604]" strokeweight="1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26FAB6A0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7B3CD470" w14:textId="67641918" w:rsidR="00647A4B" w:rsidRPr="00FF69CE" w:rsidRDefault="008B7CAF" w:rsidP="00222466">
            <w:pPr>
              <w:pStyle w:val="Ttulo"/>
            </w:pPr>
            <w:r>
              <w:t>rodrigo m. Cordeiro</w:t>
            </w:r>
          </w:p>
          <w:p w14:paraId="67AED55B" w14:textId="1CF9A521" w:rsidR="00647A4B" w:rsidRPr="00FF69CE" w:rsidRDefault="00AF686D" w:rsidP="00C4452C">
            <w:pPr>
              <w:pStyle w:val="Ttulo1"/>
            </w:pPr>
            <w:r>
              <w:rPr>
                <w:lang w:bidi="pt-BR"/>
              </w:rPr>
              <w:t>Jobs</w:t>
            </w:r>
          </w:p>
          <w:p w14:paraId="393BE9E3" w14:textId="2FAC247C" w:rsidR="00647A4B" w:rsidRPr="00FF69CE" w:rsidRDefault="00FF3122" w:rsidP="00C4452C">
            <w:pPr>
              <w:pStyle w:val="Ttulo2"/>
            </w:pPr>
            <w:r>
              <w:t>2016/05</w:t>
            </w:r>
            <w:r w:rsidR="00647A4B" w:rsidRPr="00FF69CE">
              <w:rPr>
                <w:lang w:bidi="pt-BR"/>
              </w:rPr>
              <w:t xml:space="preserve"> – </w:t>
            </w:r>
            <w:r>
              <w:t>2019/08</w:t>
            </w:r>
          </w:p>
          <w:p w14:paraId="4626F84D" w14:textId="63159E3E" w:rsidR="00FF3122" w:rsidRPr="00AF686D" w:rsidRDefault="00FF3122" w:rsidP="000F7D04">
            <w:r w:rsidRPr="00AF686D">
              <w:t xml:space="preserve">Service </w:t>
            </w:r>
            <w:proofErr w:type="spellStart"/>
            <w:r w:rsidRPr="00AF686D">
              <w:t>desk</w:t>
            </w:r>
            <w:proofErr w:type="spellEnd"/>
            <w:r w:rsidRPr="00AF686D">
              <w:t xml:space="preserve"> </w:t>
            </w:r>
            <w:proofErr w:type="spellStart"/>
            <w:r w:rsidRPr="00AF686D">
              <w:t>Analyst</w:t>
            </w:r>
            <w:proofErr w:type="spellEnd"/>
            <w:r w:rsidR="00647A4B" w:rsidRPr="00AF686D">
              <w:rPr>
                <w:rStyle w:val="Forte"/>
                <w:color w:val="auto"/>
                <w:lang w:bidi="pt-BR"/>
              </w:rPr>
              <w:t xml:space="preserve"> • </w:t>
            </w:r>
            <w:proofErr w:type="spellStart"/>
            <w:r w:rsidRPr="00AF686D">
              <w:t>Beltis</w:t>
            </w:r>
            <w:proofErr w:type="spellEnd"/>
            <w:r w:rsidRPr="00AF686D">
              <w:t xml:space="preserve"> </w:t>
            </w:r>
            <w:proofErr w:type="spellStart"/>
            <w:r w:rsidRPr="00AF686D">
              <w:t>Solutions</w:t>
            </w:r>
            <w:proofErr w:type="spellEnd"/>
          </w:p>
          <w:p w14:paraId="7144C2F7" w14:textId="40F86BD8" w:rsidR="00647A4B" w:rsidRPr="00414F87" w:rsidRDefault="00FF3122" w:rsidP="00C4452C">
            <w:pPr>
              <w:pStyle w:val="Ttulo2"/>
              <w:rPr>
                <w:lang w:val="en-US"/>
              </w:rPr>
            </w:pPr>
            <w:r w:rsidRPr="00414F87">
              <w:rPr>
                <w:lang w:val="en-US"/>
              </w:rPr>
              <w:t xml:space="preserve">2019/09 </w:t>
            </w:r>
            <w:r w:rsidR="00647A4B" w:rsidRPr="00414F87">
              <w:rPr>
                <w:lang w:val="en-US" w:bidi="pt-BR"/>
              </w:rPr>
              <w:t xml:space="preserve">– </w:t>
            </w:r>
            <w:r w:rsidRPr="00414F87">
              <w:rPr>
                <w:lang w:val="en-US"/>
              </w:rPr>
              <w:t>09/2020</w:t>
            </w:r>
          </w:p>
          <w:p w14:paraId="120F0BC7" w14:textId="29192BD8" w:rsidR="00FF3122" w:rsidRPr="00414F87" w:rsidRDefault="00FF3122" w:rsidP="000F7D04">
            <w:pPr>
              <w:rPr>
                <w:lang w:val="en-US"/>
              </w:rPr>
            </w:pPr>
            <w:r w:rsidRPr="00414F87">
              <w:rPr>
                <w:lang w:val="en-US"/>
              </w:rPr>
              <w:t>IT Manager</w:t>
            </w:r>
            <w:r w:rsidR="00647A4B" w:rsidRPr="00414F87">
              <w:rPr>
                <w:lang w:val="en-US" w:bidi="pt-BR"/>
              </w:rPr>
              <w:t xml:space="preserve"> • </w:t>
            </w:r>
            <w:proofErr w:type="spellStart"/>
            <w:r w:rsidRPr="00414F87">
              <w:rPr>
                <w:lang w:val="en-US"/>
              </w:rPr>
              <w:t>Akta</w:t>
            </w:r>
            <w:proofErr w:type="spellEnd"/>
            <w:r w:rsidRPr="00414F87">
              <w:rPr>
                <w:lang w:val="en-US"/>
              </w:rPr>
              <w:t xml:space="preserve"> Motors</w:t>
            </w:r>
          </w:p>
          <w:p w14:paraId="54C29C82" w14:textId="6D0FFE37" w:rsidR="00647A4B" w:rsidRPr="00AF686D" w:rsidRDefault="00CD3CE9" w:rsidP="00C4452C">
            <w:pPr>
              <w:pStyle w:val="Ttulo2"/>
              <w:rPr>
                <w:lang w:val="en-US"/>
              </w:rPr>
            </w:pPr>
            <w:r w:rsidRPr="00AF686D">
              <w:rPr>
                <w:lang w:val="en-US"/>
              </w:rPr>
              <w:t>2020/09</w:t>
            </w:r>
            <w:r w:rsidR="00647A4B" w:rsidRPr="00AF686D">
              <w:rPr>
                <w:lang w:val="en-US" w:bidi="pt-BR"/>
              </w:rPr>
              <w:t xml:space="preserve"> – </w:t>
            </w:r>
            <w:r w:rsidRPr="00AF686D">
              <w:rPr>
                <w:lang w:val="en-US"/>
              </w:rPr>
              <w:t>20210/09</w:t>
            </w:r>
          </w:p>
          <w:p w14:paraId="48FB1C0A" w14:textId="3CB9DC16" w:rsidR="00647A4B" w:rsidRPr="00CD3CE9" w:rsidRDefault="00CD3CE9" w:rsidP="00F51250">
            <w:pPr>
              <w:rPr>
                <w:lang w:val="en-US"/>
              </w:rPr>
            </w:pPr>
            <w:r w:rsidRPr="00CD3CE9">
              <w:rPr>
                <w:lang w:val="en-US"/>
              </w:rPr>
              <w:t>IT Analyst</w:t>
            </w:r>
            <w:r w:rsidR="00647A4B" w:rsidRPr="00CD3CE9">
              <w:rPr>
                <w:rStyle w:val="Forte"/>
                <w:color w:val="auto"/>
                <w:lang w:val="en-US" w:bidi="pt-BR"/>
              </w:rPr>
              <w:t xml:space="preserve"> • </w:t>
            </w:r>
            <w:proofErr w:type="spellStart"/>
            <w:r w:rsidRPr="00CD3CE9">
              <w:rPr>
                <w:lang w:val="en-US"/>
              </w:rPr>
              <w:t>Beltis</w:t>
            </w:r>
            <w:proofErr w:type="spellEnd"/>
            <w:r w:rsidRPr="00CD3CE9">
              <w:rPr>
                <w:lang w:val="en-US"/>
              </w:rPr>
              <w:t xml:space="preserve"> Solutions</w:t>
            </w:r>
          </w:p>
          <w:p w14:paraId="646F8C4A" w14:textId="46B9C3EA" w:rsidR="00647A4B" w:rsidRPr="00CD3CE9" w:rsidRDefault="00220DA0" w:rsidP="000F7D04">
            <w:pPr>
              <w:rPr>
                <w:lang w:val="en-US"/>
              </w:rPr>
            </w:pPr>
            <w:r w:rsidRPr="00220DA0">
              <w:rPr>
                <w:lang w:val="en-US"/>
              </w:rPr>
              <w:t xml:space="preserve">I worked as IT analyst for </w:t>
            </w:r>
            <w:proofErr w:type="spellStart"/>
            <w:proofErr w:type="gramStart"/>
            <w:r w:rsidRPr="00220DA0">
              <w:rPr>
                <w:lang w:val="en-US"/>
              </w:rPr>
              <w:t>a</w:t>
            </w:r>
            <w:proofErr w:type="spellEnd"/>
            <w:proofErr w:type="gramEnd"/>
            <w:r w:rsidRPr="00220DA0">
              <w:rPr>
                <w:lang w:val="en-US"/>
              </w:rPr>
              <w:t xml:space="preserve"> almost five years, being responsible for bilingual attending and technical agenda, I was also responsible for server monitoring and maintenance and for implementing a Zabbix, GLPI and Grafana integrated environment with a chatbot for Telegram built in Python. Today I'm a </w:t>
            </w:r>
            <w:proofErr w:type="spellStart"/>
            <w:r w:rsidRPr="00220DA0">
              <w:rPr>
                <w:lang w:val="en-US"/>
              </w:rPr>
              <w:t>fullstack</w:t>
            </w:r>
            <w:proofErr w:type="spellEnd"/>
            <w:r w:rsidRPr="00220DA0">
              <w:rPr>
                <w:lang w:val="en-US"/>
              </w:rPr>
              <w:t xml:space="preserve"> developer responsible for build mobile, websites and desktop applications for WMS systems.</w:t>
            </w:r>
            <w:r w:rsidR="00AF686D">
              <w:rPr>
                <w:lang w:val="en-US"/>
              </w:rPr>
              <w:t xml:space="preserve"> </w:t>
            </w:r>
          </w:p>
          <w:p w14:paraId="237ADA6F" w14:textId="77777777" w:rsidR="006B2386" w:rsidRPr="006B2386" w:rsidRDefault="00AF686D" w:rsidP="006B2386">
            <w:pPr>
              <w:pStyle w:val="Ttulo1"/>
            </w:pPr>
            <w:r w:rsidRPr="006B2386">
              <w:rPr>
                <w:lang w:bidi="pt-BR"/>
              </w:rPr>
              <w:t>Education</w:t>
            </w:r>
          </w:p>
          <w:p w14:paraId="3B1A8EB2" w14:textId="77777777" w:rsidR="006B2386" w:rsidRPr="00FF69CE" w:rsidRDefault="006B2386" w:rsidP="006B2386">
            <w:pPr>
              <w:pStyle w:val="Ttulo2"/>
            </w:pPr>
            <w:r>
              <w:t>Universidade Nove de Julho</w:t>
            </w:r>
            <w:r w:rsidRPr="00FF69CE">
              <w:rPr>
                <w:lang w:bidi="pt-BR"/>
              </w:rPr>
              <w:t xml:space="preserve">, </w:t>
            </w:r>
            <w:r>
              <w:t>São Paulo - SP</w:t>
            </w:r>
          </w:p>
          <w:p w14:paraId="712DDD42" w14:textId="5C68830F" w:rsidR="006B2386" w:rsidRPr="006B2386" w:rsidRDefault="006B2386" w:rsidP="006B2386">
            <w:pPr>
              <w:pStyle w:val="Commarcadores"/>
              <w:rPr>
                <w:lang w:val="en-US"/>
              </w:rPr>
            </w:pPr>
            <w:r w:rsidRPr="006B2386">
              <w:rPr>
                <w:lang w:val="en-US"/>
              </w:rPr>
              <w:t>System analysis and development</w:t>
            </w:r>
            <w:r>
              <w:rPr>
                <w:lang w:val="en-US"/>
              </w:rPr>
              <w:t xml:space="preserve"> -</w:t>
            </w:r>
            <w:r w:rsidRPr="006B2386">
              <w:rPr>
                <w:lang w:val="en-US"/>
              </w:rPr>
              <w:t xml:space="preserve"> 2.5</w:t>
            </w:r>
            <w:r>
              <w:rPr>
                <w:lang w:val="en-US"/>
              </w:rPr>
              <w:t xml:space="preserve"> </w:t>
            </w:r>
            <w:r w:rsidRPr="006B2386">
              <w:rPr>
                <w:lang w:val="en-US"/>
              </w:rPr>
              <w:t>ye</w:t>
            </w:r>
            <w:r>
              <w:rPr>
                <w:lang w:val="en-US"/>
              </w:rPr>
              <w:t>ars.</w:t>
            </w:r>
          </w:p>
          <w:p w14:paraId="078E0E03" w14:textId="128A563A" w:rsidR="006B2386" w:rsidRPr="00FF69CE" w:rsidRDefault="006B2386" w:rsidP="006B2386">
            <w:pPr>
              <w:pStyle w:val="Ttulo2"/>
            </w:pPr>
            <w:r>
              <w:t xml:space="preserve">ETEC </w:t>
            </w:r>
            <w:proofErr w:type="spellStart"/>
            <w:r>
              <w:t>Tiquatira</w:t>
            </w:r>
            <w:proofErr w:type="spellEnd"/>
            <w:r w:rsidRPr="00FF69CE">
              <w:rPr>
                <w:lang w:bidi="pt-BR"/>
              </w:rPr>
              <w:t xml:space="preserve">, </w:t>
            </w:r>
            <w:r>
              <w:t>São Paulo - SP</w:t>
            </w:r>
          </w:p>
          <w:p w14:paraId="6C372A82" w14:textId="0883E375" w:rsidR="00647A4B" w:rsidRPr="006B2386" w:rsidRDefault="006B2386" w:rsidP="003911FB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 xml:space="preserve">Technical Course of Visual </w:t>
            </w:r>
            <w:proofErr w:type="spellStart"/>
            <w:r>
              <w:rPr>
                <w:lang w:val="en-US"/>
              </w:rPr>
              <w:t>Comunication</w:t>
            </w:r>
            <w:proofErr w:type="spellEnd"/>
            <w:r>
              <w:rPr>
                <w:lang w:val="en-US"/>
              </w:rPr>
              <w:t xml:space="preserve"> -</w:t>
            </w:r>
            <w:r w:rsidRPr="006B2386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6B2386">
              <w:rPr>
                <w:lang w:val="en-US"/>
              </w:rPr>
              <w:t>.5</w:t>
            </w:r>
            <w:r>
              <w:rPr>
                <w:lang w:val="en-US"/>
              </w:rPr>
              <w:t xml:space="preserve"> </w:t>
            </w:r>
            <w:r w:rsidRPr="006B2386">
              <w:rPr>
                <w:lang w:val="en-US"/>
              </w:rPr>
              <w:t>ye</w:t>
            </w:r>
            <w:r>
              <w:rPr>
                <w:lang w:val="en-US"/>
              </w:rPr>
              <w:t>ars.</w:t>
            </w:r>
          </w:p>
          <w:p w14:paraId="0E812B50" w14:textId="750C3E96" w:rsidR="00B07E28" w:rsidRPr="00FF69CE" w:rsidRDefault="00B07E28" w:rsidP="00B07E28">
            <w:pPr>
              <w:pStyle w:val="Ttulo2"/>
            </w:pPr>
            <w:proofErr w:type="spellStart"/>
            <w:r>
              <w:t>Udemy</w:t>
            </w:r>
            <w:proofErr w:type="spellEnd"/>
          </w:p>
          <w:p w14:paraId="0C674BB8" w14:textId="149F83C0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Introduction to SCRUM – 3hours</w:t>
            </w:r>
          </w:p>
          <w:p w14:paraId="468E08BC" w14:textId="7FFA164A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Introduction to Python – 4 hours</w:t>
            </w:r>
          </w:p>
          <w:p w14:paraId="102C83A3" w14:textId="366771A3" w:rsidR="00B07E28" w:rsidRPr="00FF69CE" w:rsidRDefault="00B07E28" w:rsidP="00B07E28">
            <w:pPr>
              <w:pStyle w:val="Ttulo2"/>
            </w:pPr>
            <w:r>
              <w:t>Devmedia</w:t>
            </w:r>
          </w:p>
          <w:p w14:paraId="16C2CC4C" w14:textId="71B68335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SQL Course – 1.5hours</w:t>
            </w:r>
          </w:p>
          <w:p w14:paraId="01D4811E" w14:textId="04A8EC51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Create HTML5 forms – 1hour</w:t>
            </w:r>
          </w:p>
          <w:p w14:paraId="5F7E8557" w14:textId="2BEF729A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Practical HTML: Creating a Webpage – 1hour</w:t>
            </w:r>
          </w:p>
          <w:p w14:paraId="1C0C389E" w14:textId="0BFFB2E6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What is CSS – 1hour</w:t>
            </w:r>
          </w:p>
          <w:p w14:paraId="6B7EEAFB" w14:textId="4583975A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Basic HTML – 2hour</w:t>
            </w:r>
          </w:p>
          <w:p w14:paraId="64524131" w14:textId="2C830AEF" w:rsidR="00B07E28" w:rsidRDefault="00B07E28" w:rsidP="00B07E28">
            <w:pPr>
              <w:pStyle w:val="Commarcadores"/>
              <w:rPr>
                <w:lang w:val="en-US"/>
              </w:rPr>
            </w:pPr>
            <w:r>
              <w:rPr>
                <w:lang w:val="en-US"/>
              </w:rPr>
              <w:t>What is HTML – 1 hour</w:t>
            </w:r>
          </w:p>
          <w:p w14:paraId="3A474BEA" w14:textId="77777777" w:rsidR="00B07E28" w:rsidRPr="006B2386" w:rsidRDefault="00B07E28" w:rsidP="00B07E28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383624BF" w14:textId="77777777" w:rsidR="00B07E28" w:rsidRDefault="00B07E28" w:rsidP="00B07E28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1F30F86D" w14:textId="77777777" w:rsidR="00B07E28" w:rsidRPr="006B2386" w:rsidRDefault="00B07E28" w:rsidP="00B07E28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76E70804" w14:textId="457B741C" w:rsidR="00647A4B" w:rsidRPr="00B07E28" w:rsidRDefault="00647A4B" w:rsidP="006B2386">
            <w:pPr>
              <w:pStyle w:val="Ttulo1"/>
              <w:rPr>
                <w:lang w:val="en-US"/>
              </w:rPr>
            </w:pPr>
          </w:p>
        </w:tc>
      </w:tr>
      <w:tr w:rsidR="00F51250" w:rsidRPr="00B07E28" w14:paraId="596B4338" w14:textId="77777777" w:rsidTr="00B07E28">
        <w:trPr>
          <w:trHeight w:val="20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590E30B6" w14:textId="77777777" w:rsidR="00F51250" w:rsidRPr="00B07E28" w:rsidRDefault="00F51250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106F8A7D" w14:textId="77777777" w:rsidR="00F51250" w:rsidRPr="00B07E28" w:rsidRDefault="00F51250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137" w:type="dxa"/>
            <w:vMerge/>
          </w:tcPr>
          <w:p w14:paraId="2220A51E" w14:textId="77777777" w:rsidR="00F51250" w:rsidRPr="00B07E28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</w:p>
        </w:tc>
      </w:tr>
      <w:tr w:rsidR="00071E84" w:rsidRPr="00FF69CE" w14:paraId="68CB7AB2" w14:textId="77777777" w:rsidTr="00B07E28">
        <w:trPr>
          <w:trHeight w:val="20"/>
          <w:jc w:val="center"/>
        </w:trPr>
        <w:tc>
          <w:tcPr>
            <w:tcW w:w="851" w:type="dxa"/>
            <w:vAlign w:val="center"/>
          </w:tcPr>
          <w:p w14:paraId="02FE9496" w14:textId="77777777" w:rsidR="00071E84" w:rsidRPr="00FF69CE" w:rsidRDefault="00071E84" w:rsidP="00222466">
            <w:pPr>
              <w:pStyle w:val="Informaes"/>
              <w:rPr>
                <w:rStyle w:val="Forte"/>
                <w:b w:val="0"/>
                <w:bCs w:val="0"/>
                <w:color w:val="FFFFFF" w:themeColor="background1"/>
              </w:rPr>
            </w:pPr>
            <w:r w:rsidRPr="00FF69CE">
              <w:rPr>
                <w:noProof/>
                <w:lang w:bidi="pt-BR"/>
              </w:rPr>
              <w:drawing>
                <wp:inline distT="0" distB="0" distL="0" distR="0" wp14:anchorId="337A25F3" wp14:editId="700EB723">
                  <wp:extent cx="394335" cy="394335"/>
                  <wp:effectExtent l="0" t="0" r="0" b="0"/>
                  <wp:docPr id="12" name="Elemento 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B96FEC7" w14:textId="065CF1E7" w:rsidR="00071E84" w:rsidRPr="00FF69CE" w:rsidRDefault="008B7CAF" w:rsidP="00071E84">
            <w:pPr>
              <w:pStyle w:val="Informaes"/>
            </w:pPr>
            <w:r>
              <w:t xml:space="preserve">Avenida Montemagno, 1770 Postal </w:t>
            </w:r>
            <w:proofErr w:type="spellStart"/>
            <w:r>
              <w:t>Code</w:t>
            </w:r>
            <w:proofErr w:type="spellEnd"/>
            <w:r>
              <w:t>:  03371-000</w:t>
            </w:r>
          </w:p>
          <w:p w14:paraId="6AB912A7" w14:textId="720AD63B" w:rsidR="00071E84" w:rsidRPr="00FF69CE" w:rsidRDefault="008B7CAF" w:rsidP="00071E84">
            <w:pPr>
              <w:pStyle w:val="Informaes"/>
            </w:pPr>
            <w:r>
              <w:t xml:space="preserve">São Paulo, SP - </w:t>
            </w:r>
            <w:proofErr w:type="spellStart"/>
            <w:r>
              <w:t>Brazil</w:t>
            </w:r>
            <w:proofErr w:type="spellEnd"/>
          </w:p>
        </w:tc>
        <w:tc>
          <w:tcPr>
            <w:tcW w:w="1062" w:type="dxa"/>
            <w:vMerge/>
          </w:tcPr>
          <w:p w14:paraId="590D72E6" w14:textId="77777777" w:rsidR="00071E84" w:rsidRPr="00FF69CE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3FDC069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FF69CE" w14:paraId="0E967072" w14:textId="77777777" w:rsidTr="00B07E28">
        <w:trPr>
          <w:trHeight w:val="20"/>
          <w:jc w:val="center"/>
        </w:trPr>
        <w:tc>
          <w:tcPr>
            <w:tcW w:w="3798" w:type="dxa"/>
            <w:gridSpan w:val="2"/>
            <w:vAlign w:val="center"/>
          </w:tcPr>
          <w:p w14:paraId="612EF6EC" w14:textId="77777777" w:rsidR="00647A4B" w:rsidRPr="00FF69CE" w:rsidRDefault="00647A4B" w:rsidP="00071E84">
            <w:pPr>
              <w:pStyle w:val="SemEspaamento"/>
            </w:pPr>
          </w:p>
        </w:tc>
        <w:tc>
          <w:tcPr>
            <w:tcW w:w="1062" w:type="dxa"/>
            <w:vMerge/>
          </w:tcPr>
          <w:p w14:paraId="61C3AA07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A5EB6C5" w14:textId="77777777" w:rsidR="00647A4B" w:rsidRPr="00FF69CE" w:rsidRDefault="00647A4B" w:rsidP="005801E5">
            <w:pPr>
              <w:pStyle w:val="Ttulo1"/>
            </w:pPr>
          </w:p>
        </w:tc>
      </w:tr>
      <w:tr w:rsidR="00071E84" w:rsidRPr="00FF69CE" w14:paraId="1A5E1758" w14:textId="77777777" w:rsidTr="00B07E28">
        <w:trPr>
          <w:trHeight w:val="20"/>
          <w:jc w:val="center"/>
        </w:trPr>
        <w:tc>
          <w:tcPr>
            <w:tcW w:w="851" w:type="dxa"/>
            <w:vAlign w:val="center"/>
          </w:tcPr>
          <w:p w14:paraId="3C6486D4" w14:textId="77777777" w:rsidR="00071E84" w:rsidRPr="00FF69CE" w:rsidRDefault="00071E84" w:rsidP="00222466">
            <w:pPr>
              <w:pStyle w:val="Informaes"/>
            </w:pPr>
            <w:r w:rsidRPr="00FF69CE">
              <w:rPr>
                <w:noProof/>
                <w:lang w:bidi="pt-BR"/>
              </w:rPr>
              <w:drawing>
                <wp:inline distT="0" distB="0" distL="0" distR="0" wp14:anchorId="7F94AE13" wp14:editId="05E7128E">
                  <wp:extent cx="394335" cy="394335"/>
                  <wp:effectExtent l="0" t="0" r="5715" b="5715"/>
                  <wp:docPr id="13" name="Elemento gráfico 13" descr="Destina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7953C71" w14:textId="78671DA0" w:rsidR="00071E84" w:rsidRPr="00FF69CE" w:rsidRDefault="008B7CAF" w:rsidP="00222466">
            <w:pPr>
              <w:pStyle w:val="Informaes"/>
            </w:pPr>
            <w:r>
              <w:t>+55 (11) 9 8284-5275</w:t>
            </w:r>
          </w:p>
        </w:tc>
        <w:tc>
          <w:tcPr>
            <w:tcW w:w="1062" w:type="dxa"/>
            <w:vMerge/>
          </w:tcPr>
          <w:p w14:paraId="333CBB8E" w14:textId="77777777" w:rsidR="00071E84" w:rsidRPr="00FF69CE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BF3FDD8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FF69CE" w14:paraId="4E64651E" w14:textId="77777777" w:rsidTr="00B07E28">
        <w:trPr>
          <w:trHeight w:val="20"/>
          <w:jc w:val="center"/>
        </w:trPr>
        <w:tc>
          <w:tcPr>
            <w:tcW w:w="3798" w:type="dxa"/>
            <w:gridSpan w:val="2"/>
            <w:vAlign w:val="center"/>
          </w:tcPr>
          <w:p w14:paraId="26B25693" w14:textId="77777777" w:rsidR="00647A4B" w:rsidRPr="00FF69CE" w:rsidRDefault="00647A4B" w:rsidP="00071E84">
            <w:pPr>
              <w:pStyle w:val="SemEspaamento"/>
            </w:pPr>
          </w:p>
        </w:tc>
        <w:tc>
          <w:tcPr>
            <w:tcW w:w="1062" w:type="dxa"/>
            <w:vMerge/>
          </w:tcPr>
          <w:p w14:paraId="22B00372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580EF2D" w14:textId="77777777" w:rsidR="00647A4B" w:rsidRPr="00FF69CE" w:rsidRDefault="00647A4B" w:rsidP="005801E5">
            <w:pPr>
              <w:pStyle w:val="Ttulo1"/>
            </w:pPr>
          </w:p>
        </w:tc>
      </w:tr>
      <w:tr w:rsidR="00071E84" w:rsidRPr="00FF69CE" w14:paraId="514F4505" w14:textId="77777777" w:rsidTr="00B07E28">
        <w:trPr>
          <w:trHeight w:val="20"/>
          <w:jc w:val="center"/>
        </w:trPr>
        <w:tc>
          <w:tcPr>
            <w:tcW w:w="851" w:type="dxa"/>
            <w:vAlign w:val="center"/>
          </w:tcPr>
          <w:p w14:paraId="7C880C95" w14:textId="77777777" w:rsidR="00071E84" w:rsidRPr="00FF69CE" w:rsidRDefault="00071E84" w:rsidP="00222466">
            <w:pPr>
              <w:pStyle w:val="Informaes"/>
            </w:pPr>
            <w:r w:rsidRPr="00FF69CE">
              <w:rPr>
                <w:noProof/>
                <w:lang w:bidi="pt-BR"/>
              </w:rPr>
              <w:drawing>
                <wp:inline distT="0" distB="0" distL="0" distR="0" wp14:anchorId="0CBF8A9C" wp14:editId="2B353EEA">
                  <wp:extent cx="394335" cy="394335"/>
                  <wp:effectExtent l="0" t="0" r="5715" b="5715"/>
                  <wp:docPr id="17" name="Elemento gráfico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A57A46C" w14:textId="6A9EB499" w:rsidR="00071E84" w:rsidRPr="00FF69CE" w:rsidRDefault="008B7CAF" w:rsidP="00222466">
            <w:pPr>
              <w:pStyle w:val="Informaes"/>
            </w:pPr>
            <w:hyperlink r:id="rId18" w:history="1">
              <w:r w:rsidRPr="009045B6">
                <w:rPr>
                  <w:rStyle w:val="Hyperlink"/>
                </w:rPr>
                <w:t>rodrigomendoncca@gmail.com</w:t>
              </w:r>
            </w:hyperlink>
          </w:p>
        </w:tc>
        <w:tc>
          <w:tcPr>
            <w:tcW w:w="1062" w:type="dxa"/>
            <w:vMerge/>
          </w:tcPr>
          <w:p w14:paraId="5F4B731D" w14:textId="77777777" w:rsidR="00071E84" w:rsidRPr="00FF69CE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C8BFBFF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FF69CE" w14:paraId="6E9BC8CE" w14:textId="77777777" w:rsidTr="00B07E28">
        <w:trPr>
          <w:trHeight w:val="20"/>
          <w:jc w:val="center"/>
        </w:trPr>
        <w:tc>
          <w:tcPr>
            <w:tcW w:w="3798" w:type="dxa"/>
            <w:gridSpan w:val="2"/>
            <w:vAlign w:val="center"/>
          </w:tcPr>
          <w:p w14:paraId="6917B37F" w14:textId="77777777" w:rsidR="00647A4B" w:rsidRPr="00FF69CE" w:rsidRDefault="00647A4B" w:rsidP="00071E84">
            <w:pPr>
              <w:pStyle w:val="SemEspaamento"/>
            </w:pPr>
          </w:p>
        </w:tc>
        <w:tc>
          <w:tcPr>
            <w:tcW w:w="1062" w:type="dxa"/>
            <w:vMerge/>
          </w:tcPr>
          <w:p w14:paraId="4D4DF171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23461E1" w14:textId="77777777" w:rsidR="00647A4B" w:rsidRPr="00FF69CE" w:rsidRDefault="00647A4B" w:rsidP="005801E5">
            <w:pPr>
              <w:pStyle w:val="Ttulo1"/>
            </w:pPr>
          </w:p>
        </w:tc>
      </w:tr>
      <w:tr w:rsidR="00071E84" w:rsidRPr="00FF69CE" w14:paraId="68711480" w14:textId="77777777" w:rsidTr="00B07E28">
        <w:trPr>
          <w:trHeight w:val="20"/>
          <w:jc w:val="center"/>
        </w:trPr>
        <w:tc>
          <w:tcPr>
            <w:tcW w:w="851" w:type="dxa"/>
            <w:vAlign w:val="center"/>
          </w:tcPr>
          <w:p w14:paraId="69737F65" w14:textId="77777777" w:rsidR="00071E84" w:rsidRPr="00FF69CE" w:rsidRDefault="00071E84" w:rsidP="00222466">
            <w:pPr>
              <w:pStyle w:val="Informaes"/>
            </w:pPr>
            <w:r w:rsidRPr="00FF69CE">
              <w:rPr>
                <w:noProof/>
                <w:lang w:bidi="pt-BR"/>
              </w:rPr>
              <w:drawing>
                <wp:inline distT="0" distB="0" distL="0" distR="0" wp14:anchorId="34BB7259" wp14:editId="161E83EC">
                  <wp:extent cx="394335" cy="394335"/>
                  <wp:effectExtent l="0" t="0" r="0" b="5715"/>
                  <wp:docPr id="16" name="Elemento gráfico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EEB2993" w14:textId="514CF3D9" w:rsidR="00071E84" w:rsidRPr="00FF69CE" w:rsidRDefault="008B7CAF" w:rsidP="00222466">
            <w:pPr>
              <w:pStyle w:val="Informaes"/>
            </w:pPr>
            <w:hyperlink r:id="rId21" w:history="1">
              <w:r w:rsidRPr="008B7CAF">
                <w:rPr>
                  <w:rStyle w:val="Hyperlink"/>
                </w:rPr>
                <w:t>https://rodcordeiro.com.br/</w:t>
              </w:r>
            </w:hyperlink>
          </w:p>
        </w:tc>
        <w:tc>
          <w:tcPr>
            <w:tcW w:w="1062" w:type="dxa"/>
            <w:vMerge/>
          </w:tcPr>
          <w:p w14:paraId="6EA6A4BF" w14:textId="77777777" w:rsidR="00071E84" w:rsidRPr="00FF69CE" w:rsidRDefault="00071E84" w:rsidP="00AA5637">
            <w:pPr>
              <w:pStyle w:val="Informaes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A0B2402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8B7CAF" w14:paraId="29D2E4C6" w14:textId="77777777" w:rsidTr="00B07E28">
        <w:trPr>
          <w:trHeight w:val="20"/>
          <w:jc w:val="center"/>
        </w:trPr>
        <w:tc>
          <w:tcPr>
            <w:tcW w:w="3798" w:type="dxa"/>
            <w:gridSpan w:val="2"/>
          </w:tcPr>
          <w:p w14:paraId="552C600B" w14:textId="77777777" w:rsidR="00647A4B" w:rsidRPr="00AF686D" w:rsidRDefault="007443A0" w:rsidP="007443A0">
            <w:pPr>
              <w:pStyle w:val="Ttulo3"/>
              <w:rPr>
                <w:lang w:val="en-US"/>
              </w:rPr>
            </w:pPr>
            <w:r w:rsidRPr="00AF686D">
              <w:rPr>
                <w:lang w:val="en-US" w:bidi="pt-BR"/>
              </w:rPr>
              <w:t>Objetivo</w:t>
            </w:r>
          </w:p>
          <w:p w14:paraId="226D7544" w14:textId="33483DAD" w:rsidR="007443A0" w:rsidRPr="008B7CAF" w:rsidRDefault="008B7CAF" w:rsidP="007443A0">
            <w:pPr>
              <w:pStyle w:val="Informaes"/>
              <w:rPr>
                <w:lang w:val="en-US"/>
              </w:rPr>
            </w:pPr>
            <w:r w:rsidRPr="008B7CAF">
              <w:rPr>
                <w:lang w:val="en-US"/>
              </w:rPr>
              <w:t xml:space="preserve">I'm a scripting and tasks automating passionate, who discovered the development by watching some friends working on an HTML page, since then I knew that it was my love and started studying and developing. I've started on frontend development with HTML5, CSS3 and Vanilla JS, so I jumped to PHP and started learning databases with MySQL and backend with Python. Then I studied C#, Java and more Python before meeting NodeJS, React and React Native, that's my main stack </w:t>
            </w:r>
            <w:proofErr w:type="gramStart"/>
            <w:r w:rsidRPr="008B7CAF">
              <w:rPr>
                <w:lang w:val="en-US"/>
              </w:rPr>
              <w:t>this days</w:t>
            </w:r>
            <w:proofErr w:type="gramEnd"/>
            <w:r w:rsidRPr="008B7CAF">
              <w:rPr>
                <w:lang w:val="en-US"/>
              </w:rPr>
              <w:t>.</w:t>
            </w:r>
          </w:p>
        </w:tc>
        <w:tc>
          <w:tcPr>
            <w:tcW w:w="1062" w:type="dxa"/>
          </w:tcPr>
          <w:p w14:paraId="5C38816D" w14:textId="77777777" w:rsidR="00647A4B" w:rsidRPr="008B7CAF" w:rsidRDefault="00647A4B" w:rsidP="00222466">
            <w:pPr>
              <w:rPr>
                <w:lang w:val="en-US"/>
              </w:rPr>
            </w:pPr>
          </w:p>
        </w:tc>
        <w:tc>
          <w:tcPr>
            <w:tcW w:w="6137" w:type="dxa"/>
            <w:vMerge/>
          </w:tcPr>
          <w:p w14:paraId="7ECA16A0" w14:textId="77777777" w:rsidR="00647A4B" w:rsidRPr="008B7CAF" w:rsidRDefault="00647A4B" w:rsidP="00222466">
            <w:pPr>
              <w:rPr>
                <w:lang w:val="en-US"/>
              </w:rPr>
            </w:pPr>
          </w:p>
        </w:tc>
      </w:tr>
    </w:tbl>
    <w:p w14:paraId="1A9F4218" w14:textId="77777777" w:rsidR="007F5B63" w:rsidRPr="008B7CAF" w:rsidRDefault="007F5B63" w:rsidP="00CE1E3D">
      <w:pPr>
        <w:pStyle w:val="Corpodetexto"/>
        <w:rPr>
          <w:lang w:val="en-US"/>
        </w:rPr>
      </w:pPr>
    </w:p>
    <w:sectPr w:rsidR="007F5B63" w:rsidRPr="008B7CAF" w:rsidSect="00667952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FDBC" w14:textId="77777777" w:rsidR="00965E37" w:rsidRDefault="00965E37" w:rsidP="00590471">
      <w:r>
        <w:separator/>
      </w:r>
    </w:p>
  </w:endnote>
  <w:endnote w:type="continuationSeparator" w:id="0">
    <w:p w14:paraId="64B26D45" w14:textId="77777777" w:rsidR="00965E37" w:rsidRDefault="00965E3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874B" w14:textId="77777777" w:rsidR="00965E37" w:rsidRDefault="00965E37" w:rsidP="00590471">
      <w:r>
        <w:separator/>
      </w:r>
    </w:p>
  </w:footnote>
  <w:footnote w:type="continuationSeparator" w:id="0">
    <w:p w14:paraId="6C3A5B9D" w14:textId="77777777" w:rsidR="00965E37" w:rsidRDefault="00965E37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mMarcadores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43460">
    <w:abstractNumId w:val="5"/>
  </w:num>
  <w:num w:numId="2" w16cid:durableId="541285522">
    <w:abstractNumId w:val="6"/>
  </w:num>
  <w:num w:numId="3" w16cid:durableId="1963917888">
    <w:abstractNumId w:val="4"/>
  </w:num>
  <w:num w:numId="4" w16cid:durableId="1960528471">
    <w:abstractNumId w:val="4"/>
    <w:lvlOverride w:ilvl="0">
      <w:startOverride w:val="1"/>
    </w:lvlOverride>
  </w:num>
  <w:num w:numId="5" w16cid:durableId="637106020">
    <w:abstractNumId w:val="7"/>
  </w:num>
  <w:num w:numId="6" w16cid:durableId="241449815">
    <w:abstractNumId w:val="3"/>
  </w:num>
  <w:num w:numId="7" w16cid:durableId="1508059440">
    <w:abstractNumId w:val="2"/>
  </w:num>
  <w:num w:numId="8" w16cid:durableId="180901380">
    <w:abstractNumId w:val="1"/>
  </w:num>
  <w:num w:numId="9" w16cid:durableId="178626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3D"/>
    <w:rsid w:val="00060042"/>
    <w:rsid w:val="00071E84"/>
    <w:rsid w:val="000B37CD"/>
    <w:rsid w:val="000F7D04"/>
    <w:rsid w:val="00142F43"/>
    <w:rsid w:val="00150ABD"/>
    <w:rsid w:val="00165697"/>
    <w:rsid w:val="0017233D"/>
    <w:rsid w:val="001F5586"/>
    <w:rsid w:val="00220DA0"/>
    <w:rsid w:val="00222466"/>
    <w:rsid w:val="002D54EA"/>
    <w:rsid w:val="002E5E62"/>
    <w:rsid w:val="003911FB"/>
    <w:rsid w:val="00414F87"/>
    <w:rsid w:val="00437096"/>
    <w:rsid w:val="00472C27"/>
    <w:rsid w:val="0047764F"/>
    <w:rsid w:val="004779CF"/>
    <w:rsid w:val="004B4268"/>
    <w:rsid w:val="00507E82"/>
    <w:rsid w:val="00555003"/>
    <w:rsid w:val="00562E28"/>
    <w:rsid w:val="005801E5"/>
    <w:rsid w:val="00587DBA"/>
    <w:rsid w:val="00590471"/>
    <w:rsid w:val="005D01FA"/>
    <w:rsid w:val="00647A4B"/>
    <w:rsid w:val="00667952"/>
    <w:rsid w:val="006B2386"/>
    <w:rsid w:val="00716927"/>
    <w:rsid w:val="00735D93"/>
    <w:rsid w:val="007443A0"/>
    <w:rsid w:val="007703AC"/>
    <w:rsid w:val="007F54A0"/>
    <w:rsid w:val="007F5B63"/>
    <w:rsid w:val="00846CB9"/>
    <w:rsid w:val="008472E9"/>
    <w:rsid w:val="008B7CAF"/>
    <w:rsid w:val="008C2CFC"/>
    <w:rsid w:val="008F6E2E"/>
    <w:rsid w:val="00965E37"/>
    <w:rsid w:val="009C2E65"/>
    <w:rsid w:val="00A35586"/>
    <w:rsid w:val="00AD5898"/>
    <w:rsid w:val="00AF686D"/>
    <w:rsid w:val="00B07E28"/>
    <w:rsid w:val="00B11C11"/>
    <w:rsid w:val="00B6466C"/>
    <w:rsid w:val="00BF4D49"/>
    <w:rsid w:val="00C4452C"/>
    <w:rsid w:val="00CD3CE9"/>
    <w:rsid w:val="00CE1E3D"/>
    <w:rsid w:val="00D6557B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  <w:rsid w:val="00FF3122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6988C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pt-BR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F0223C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E7E09"/>
    <w:rPr>
      <w:rFonts w:asciiTheme="minorHAnsi" w:hAnsiTheme="minorHAnsi" w:cs="Georgia"/>
    </w:rPr>
  </w:style>
  <w:style w:type="character" w:customStyle="1" w:styleId="Ttulo1Char">
    <w:name w:val="Título 1 Char"/>
    <w:basedOn w:val="Fontepargpadro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argrafodaLista">
    <w:name w:val="List Paragraph"/>
    <w:basedOn w:val="Corpodetexto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abealho">
    <w:name w:val="header"/>
    <w:basedOn w:val="Normal"/>
    <w:link w:val="CabealhoChar"/>
    <w:uiPriority w:val="99"/>
    <w:semiHidden/>
    <w:rsid w:val="00BF4D49"/>
  </w:style>
  <w:style w:type="character" w:customStyle="1" w:styleId="CabealhoChar">
    <w:name w:val="Cabeçalho Char"/>
    <w:basedOn w:val="Fontepargpadro"/>
    <w:link w:val="Cabealh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BF4D49"/>
  </w:style>
  <w:style w:type="character" w:customStyle="1" w:styleId="RodapChar">
    <w:name w:val="Rodapé Char"/>
    <w:basedOn w:val="Fontepargpadro"/>
    <w:link w:val="Rodap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elacomgrade">
    <w:name w:val="Table Grid"/>
    <w:basedOn w:val="Tabe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es">
    <w:name w:val="Informações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mMarcadores">
    <w:name w:val="Lista com Marcadores"/>
    <w:uiPriority w:val="99"/>
    <w:rsid w:val="00F51250"/>
    <w:pPr>
      <w:numPr>
        <w:numId w:val="5"/>
      </w:numPr>
    </w:pPr>
  </w:style>
  <w:style w:type="character" w:styleId="Forte">
    <w:name w:val="Strong"/>
    <w:basedOn w:val="Fontepargpadro"/>
    <w:uiPriority w:val="22"/>
    <w:semiHidden/>
    <w:qFormat/>
    <w:rsid w:val="00F0223C"/>
    <w:rPr>
      <w:b/>
      <w:bCs/>
      <w:color w:val="FCEA10" w:themeColor="accent4"/>
    </w:rPr>
  </w:style>
  <w:style w:type="character" w:styleId="TextodoEspaoReservado">
    <w:name w:val="Placeholder Text"/>
    <w:basedOn w:val="Fontepargpadro"/>
    <w:uiPriority w:val="99"/>
    <w:semiHidden/>
    <w:rsid w:val="0022246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Commarcadore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emEspaament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Commarcadore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Commarcadore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Fontepargpadro"/>
    <w:uiPriority w:val="99"/>
    <w:unhideWhenUsed/>
    <w:rsid w:val="008B7CAF"/>
    <w:rPr>
      <w:color w:val="0070C0" w:themeColor="hyperlink"/>
      <w:u w:val="single"/>
    </w:rPr>
  </w:style>
  <w:style w:type="character" w:styleId="MenoPendente">
    <w:name w:val="Unresolved Mention"/>
    <w:basedOn w:val="Fontepargpadro"/>
    <w:uiPriority w:val="99"/>
    <w:semiHidden/>
    <w:rsid w:val="008B7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mailto:rodrigomendoncca@gmail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odcordeiro.com.br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%20Cordeiro\AppData\Roaming\Microsoft\Templates\Curr&#237;culo%20com%20formas%20org&#226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formas orgânicas.dotx</Template>
  <TotalTime>0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2022-05-06T23:02:00Z</dcterms:created>
  <dcterms:modified xsi:type="dcterms:W3CDTF">2022-05-06T23:57:00Z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